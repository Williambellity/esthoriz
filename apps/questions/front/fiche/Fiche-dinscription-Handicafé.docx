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AB" w:rsidRPr="00BA54CA" w:rsidRDefault="00C57941" w:rsidP="00BA54CA">
      <w:pPr>
        <w:jc w:val="center"/>
        <w:rPr>
          <w:rFonts w:ascii="Arial" w:hAnsi="Arial"/>
          <w:b/>
          <w:color w:val="FFC000"/>
          <w:sz w:val="36"/>
          <w:lang w:eastAsia="fr-FR"/>
        </w:rPr>
      </w:pPr>
      <w:proofErr w:type="spellStart"/>
      <w:r w:rsidRPr="00BA54CA">
        <w:rPr>
          <w:b/>
          <w:color w:val="FFC000"/>
          <w:sz w:val="36"/>
        </w:rPr>
        <w:t>Handicafé</w:t>
      </w:r>
      <w:proofErr w:type="spellEnd"/>
      <w:r w:rsidRPr="00BA54CA">
        <w:rPr>
          <w:b/>
          <w:color w:val="FFC000"/>
          <w:sz w:val="36"/>
        </w:rPr>
        <w:t>© : f</w:t>
      </w:r>
      <w:r w:rsidR="00D910AB" w:rsidRPr="00BA54CA">
        <w:rPr>
          <w:b/>
          <w:color w:val="FFC000"/>
          <w:sz w:val="36"/>
        </w:rPr>
        <w:t xml:space="preserve">iche de préinscription </w:t>
      </w:r>
      <w:r w:rsidRPr="00BA54CA">
        <w:rPr>
          <w:b/>
          <w:color w:val="FFC000"/>
          <w:sz w:val="36"/>
        </w:rPr>
        <w:t>employeur</w:t>
      </w:r>
    </w:p>
    <w:p w:rsidR="00D910AB" w:rsidRPr="000B796A" w:rsidRDefault="00D910AB" w:rsidP="00D910AB">
      <w:pPr>
        <w:pStyle w:val="Titre2"/>
        <w:numPr>
          <w:ilvl w:val="0"/>
          <w:numId w:val="0"/>
        </w:numPr>
        <w:jc w:val="center"/>
      </w:pPr>
      <w:r>
        <w:t>Forum EST HORIZON</w:t>
      </w:r>
      <w:r w:rsidR="00C57941">
        <w:t>, à Nancy le</w:t>
      </w:r>
      <w:r>
        <w:t xml:space="preserve"> 26 octobre 2017</w:t>
      </w:r>
    </w:p>
    <w:p w:rsidR="00D910AB" w:rsidRDefault="00D910AB" w:rsidP="00D910AB">
      <w:pPr>
        <w:pStyle w:val="Sansinterligne"/>
      </w:pPr>
    </w:p>
    <w:p w:rsidR="00D910AB" w:rsidRDefault="00D910AB" w:rsidP="00D910AB">
      <w:pPr>
        <w:pStyle w:val="Sansinterligne"/>
      </w:pPr>
      <w:r>
        <w:t>Cette fiche est à</w:t>
      </w:r>
      <w:r w:rsidRPr="000B796A">
        <w:t xml:space="preserve"> renvoyer complétée avec vos profils de poste d’ici le </w:t>
      </w:r>
      <w:r>
        <w:t>10 octobre</w:t>
      </w:r>
      <w:r w:rsidRPr="000B796A">
        <w:t xml:space="preserve"> à </w:t>
      </w:r>
      <w:r>
        <w:t xml:space="preserve">l’adresse </w:t>
      </w:r>
      <w:hyperlink r:id="rId8" w:history="1">
        <w:r w:rsidRPr="00441C42">
          <w:rPr>
            <w:rStyle w:val="Lienhypertexte"/>
            <w:rFonts w:cs="Arial"/>
            <w:b/>
            <w:bCs/>
            <w:sz w:val="20"/>
          </w:rPr>
          <w:t>handicafe@fedeeh.org</w:t>
        </w:r>
      </w:hyperlink>
      <w:r>
        <w:t xml:space="preserve"> </w:t>
      </w:r>
    </w:p>
    <w:p w:rsidR="00D910AB" w:rsidRPr="000B796A" w:rsidRDefault="00665DAC" w:rsidP="00D910AB">
      <w:pPr>
        <w:ind w:firstLine="708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noProof/>
          <w:sz w:val="20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5" o:spid="_x0000_s1026" type="#_x0000_t32" style="position:absolute;left:0;text-align:left;margin-left:3.65pt;margin-top:9.85pt;width:472.2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"/>
        </w:pict>
      </w:r>
    </w:p>
    <w:p w:rsidR="00D910AB" w:rsidRPr="000B796A" w:rsidRDefault="00D910AB" w:rsidP="00D910AB">
      <w:pPr>
        <w:pStyle w:val="Sansinterligne"/>
      </w:pPr>
      <w:r w:rsidRPr="000B796A">
        <w:t xml:space="preserve">SOCIETE : </w:t>
      </w:r>
    </w:p>
    <w:p w:rsidR="00D910AB" w:rsidRPr="000B796A" w:rsidRDefault="00D910AB" w:rsidP="00D910AB">
      <w:pPr>
        <w:pStyle w:val="Sansinterligne"/>
      </w:pPr>
      <w:r w:rsidRPr="000B796A">
        <w:t xml:space="preserve">Personne en charge du dossier : </w:t>
      </w:r>
    </w:p>
    <w:p w:rsidR="00D910AB" w:rsidRPr="000B796A" w:rsidRDefault="00D910AB" w:rsidP="00D910AB">
      <w:pPr>
        <w:pStyle w:val="Sansinterligne"/>
      </w:pPr>
      <w:r w:rsidRPr="000B796A">
        <w:t xml:space="preserve">Fonction : </w:t>
      </w:r>
    </w:p>
    <w:p w:rsidR="00D910AB" w:rsidRPr="000B796A" w:rsidRDefault="00D910AB" w:rsidP="00D910AB">
      <w:pPr>
        <w:pStyle w:val="Sansinterligne"/>
      </w:pPr>
      <w:r w:rsidRPr="000B796A">
        <w:t xml:space="preserve">Adresse électronique : </w:t>
      </w:r>
    </w:p>
    <w:p w:rsidR="00D910AB" w:rsidRPr="000B796A" w:rsidRDefault="00D910AB" w:rsidP="00D910AB">
      <w:pPr>
        <w:pStyle w:val="Sansinterligne"/>
      </w:pPr>
      <w:r w:rsidRPr="000B796A">
        <w:t xml:space="preserve">Tél. : </w:t>
      </w:r>
      <w:r w:rsidRPr="000B796A">
        <w:tab/>
      </w:r>
      <w:r w:rsidRPr="000B796A">
        <w:tab/>
      </w:r>
      <w:r w:rsidRPr="000B796A">
        <w:tab/>
      </w:r>
      <w:r w:rsidRPr="000B796A">
        <w:tab/>
      </w:r>
      <w:r w:rsidRPr="000B796A">
        <w:tab/>
      </w:r>
      <w:r w:rsidRPr="000B796A">
        <w:tab/>
      </w:r>
    </w:p>
    <w:p w:rsidR="00D910AB" w:rsidRPr="000B796A" w:rsidRDefault="00D910AB" w:rsidP="00D910AB">
      <w:pPr>
        <w:pStyle w:val="Sansinterligne"/>
      </w:pPr>
      <w:r w:rsidRPr="000B796A">
        <w:t>Adresse</w:t>
      </w:r>
      <w:r>
        <w:t xml:space="preserve"> postale</w:t>
      </w:r>
      <w:r w:rsidRPr="000B796A">
        <w:t xml:space="preserve"> : </w:t>
      </w:r>
    </w:p>
    <w:p w:rsidR="00D910AB" w:rsidRDefault="00D910AB" w:rsidP="00D910AB">
      <w:pPr>
        <w:pStyle w:val="Sansinterligne"/>
        <w:rPr>
          <w:b/>
          <w:bCs/>
        </w:rPr>
      </w:pPr>
    </w:p>
    <w:p w:rsidR="00D910AB" w:rsidRPr="00D910AB" w:rsidRDefault="00D910AB" w:rsidP="00D910AB">
      <w:pPr>
        <w:pStyle w:val="Titre2"/>
        <w:numPr>
          <w:ilvl w:val="0"/>
          <w:numId w:val="0"/>
        </w:numPr>
      </w:pPr>
      <w:r>
        <w:t>Modalités de participation au Handicafé© du Forum Est Horizon</w:t>
      </w:r>
    </w:p>
    <w:p w:rsidR="00D910AB" w:rsidRDefault="00665DAC" w:rsidP="00D910AB">
      <w:pPr>
        <w:ind w:firstLine="708"/>
        <w:jc w:val="both"/>
        <w:rPr>
          <w:rFonts w:ascii="Arial" w:hAnsi="Arial" w:cs="Arial"/>
        </w:rPr>
      </w:pPr>
      <w:r w:rsidRPr="00665DAC">
        <w:rPr>
          <w:rFonts w:ascii="Arial" w:hAnsi="Arial" w:cs="Arial"/>
          <w:noProof/>
          <w:sz w:val="20"/>
          <w:lang w:eastAsia="zh-TW"/>
        </w:rPr>
        <w:pict>
          <v:rect id="Rectangle 4" o:spid="_x0000_s1028" style="position:absolute;left:0;text-align:left;margin-left:1pt;margin-top:2.4pt;width:7.15pt;height:7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"/>
        </w:pict>
      </w:r>
      <w:r w:rsidR="00D910AB">
        <w:rPr>
          <w:rFonts w:ascii="Arial" w:hAnsi="Arial" w:cs="Arial"/>
        </w:rPr>
        <w:t>Votre structure</w:t>
      </w:r>
      <w:r w:rsidR="00D910AB" w:rsidRPr="00DC5F8E">
        <w:rPr>
          <w:rFonts w:ascii="Arial" w:hAnsi="Arial" w:cs="Arial"/>
        </w:rPr>
        <w:t xml:space="preserve"> participe</w:t>
      </w:r>
      <w:r w:rsidR="00D910AB">
        <w:rPr>
          <w:rFonts w:ascii="Arial" w:hAnsi="Arial" w:cs="Arial"/>
        </w:rPr>
        <w:t xml:space="preserve">ra à la manifestation à titre gracieux et </w:t>
      </w:r>
      <w:r w:rsidR="00D910AB" w:rsidRPr="00DC5F8E">
        <w:rPr>
          <w:rFonts w:ascii="Arial" w:hAnsi="Arial" w:cs="Arial"/>
        </w:rPr>
        <w:t>s’engage à transmettre les profils</w:t>
      </w:r>
      <w:r w:rsidR="00D910AB">
        <w:rPr>
          <w:rFonts w:ascii="Arial" w:hAnsi="Arial" w:cs="Arial"/>
        </w:rPr>
        <w:t xml:space="preserve"> de postes ouverts et le nom de ses représentants sur la manifestation à la FÉDÉEH</w:t>
      </w:r>
      <w:r w:rsidR="00D910AB" w:rsidRPr="00DC5F8E">
        <w:rPr>
          <w:rFonts w:ascii="Arial" w:hAnsi="Arial" w:cs="Arial"/>
        </w:rPr>
        <w:t>.</w:t>
      </w:r>
    </w:p>
    <w:p w:rsidR="00D910AB" w:rsidRPr="008A37EF" w:rsidRDefault="00D910AB" w:rsidP="00D910AB">
      <w:pPr>
        <w:ind w:firstLine="708"/>
        <w:jc w:val="both"/>
        <w:rPr>
          <w:rFonts w:ascii="Arial" w:hAnsi="Arial" w:cs="Arial"/>
          <w:b/>
          <w:bCs/>
          <w:sz w:val="20"/>
        </w:rPr>
      </w:pPr>
    </w:p>
    <w:p w:rsidR="00D910AB" w:rsidRPr="00D910AB" w:rsidRDefault="00D910AB" w:rsidP="00D910AB">
      <w:pPr>
        <w:pStyle w:val="Titre2"/>
        <w:numPr>
          <w:ilvl w:val="0"/>
          <w:numId w:val="0"/>
        </w:numPr>
      </w:pPr>
      <w:r>
        <w:t>Votre c</w:t>
      </w:r>
      <w:r w:rsidRPr="00D910AB">
        <w:t>ontact</w:t>
      </w:r>
      <w:r>
        <w:t xml:space="preserve"> à la</w:t>
      </w:r>
      <w:r w:rsidRPr="00D910AB">
        <w:t xml:space="preserve"> FÉDÉEH</w:t>
      </w:r>
    </w:p>
    <w:p w:rsidR="00D910AB" w:rsidRPr="00D910AB" w:rsidRDefault="00D910AB" w:rsidP="00D910AB">
      <w:pPr>
        <w:pStyle w:val="Titre3"/>
        <w:jc w:val="center"/>
      </w:pPr>
      <w:r w:rsidRPr="00D910AB">
        <w:t>Mélanie DUVAL,</w:t>
      </w:r>
    </w:p>
    <w:p w:rsidR="00D910AB" w:rsidRPr="00D910AB" w:rsidRDefault="00D910AB" w:rsidP="00D910AB">
      <w:pPr>
        <w:pStyle w:val="Titre3"/>
        <w:jc w:val="center"/>
      </w:pPr>
      <w:r w:rsidRPr="00D910AB">
        <w:t>Responsable vie étudiante et insertion professionnelle</w:t>
      </w:r>
    </w:p>
    <w:p w:rsidR="00D910AB" w:rsidRDefault="00665DAC" w:rsidP="00D910AB">
      <w:pPr>
        <w:pStyle w:val="Titre3"/>
        <w:jc w:val="center"/>
      </w:pPr>
      <w:hyperlink r:id="rId9" w:history="1">
        <w:r w:rsidR="00D910AB" w:rsidRPr="00441C42">
          <w:rPr>
            <w:rStyle w:val="Lienhypertexte"/>
          </w:rPr>
          <w:t>melanie.duval@fedeeh.org</w:t>
        </w:r>
      </w:hyperlink>
      <w:r w:rsidR="00D910AB">
        <w:t xml:space="preserve"> ; </w:t>
      </w:r>
      <w:r w:rsidR="00D910AB" w:rsidRPr="00D910AB">
        <w:t>01 82 28 43 95</w:t>
      </w:r>
    </w:p>
    <w:p w:rsidR="00D910AB" w:rsidRPr="00D910AB" w:rsidRDefault="00D910AB" w:rsidP="00D910AB"/>
    <w:p w:rsidR="00226140" w:rsidRDefault="00665DAC" w:rsidP="00226140">
      <w:pPr>
        <w:pStyle w:val="Sansinterligne"/>
        <w:rPr>
          <w:lang w:eastAsia="fr-FR"/>
        </w:rPr>
      </w:pPr>
      <w:r w:rsidRPr="00665DAC">
        <w:rPr>
          <w:rFonts w:cs="Arial"/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7" type="#_x0000_t202" style="position:absolute;margin-left:-2.6pt;margin-top:4pt;width:445.5pt;height:13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">
            <v:textbox>
              <w:txbxContent>
                <w:p w:rsidR="00D910AB" w:rsidRPr="000B796A" w:rsidRDefault="00D910AB" w:rsidP="00D910AB">
                  <w:pPr>
                    <w:pStyle w:val="Sansinterligne"/>
                  </w:pPr>
                  <w:r w:rsidRPr="000B796A">
                    <w:t xml:space="preserve">Date : </w:t>
                  </w:r>
                </w:p>
                <w:p w:rsidR="00D910AB" w:rsidRPr="000B796A" w:rsidRDefault="00D910AB" w:rsidP="00D910AB">
                  <w:pPr>
                    <w:pStyle w:val="Sansinterligne"/>
                  </w:pPr>
                  <w:r w:rsidRPr="000B796A">
                    <w:t xml:space="preserve">Signature et cachet de l’employeur : </w:t>
                  </w:r>
                </w:p>
                <w:p w:rsidR="00D910AB" w:rsidRDefault="00D910AB" w:rsidP="00D910AB"/>
              </w:txbxContent>
            </v:textbox>
          </v:shape>
        </w:pict>
      </w:r>
    </w:p>
    <w:sectPr w:rsidR="00226140" w:rsidSect="000057D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2BA" w:rsidRDefault="00BE22BA" w:rsidP="007E36E9">
      <w:pPr>
        <w:spacing w:after="0" w:line="240" w:lineRule="auto"/>
      </w:pPr>
      <w:r>
        <w:separator/>
      </w:r>
    </w:p>
  </w:endnote>
  <w:endnote w:type="continuationSeparator" w:id="0">
    <w:p w:rsidR="00BE22BA" w:rsidRDefault="00BE22BA" w:rsidP="007E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9C" w:rsidRDefault="0005079C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-581660</wp:posOffset>
          </wp:positionH>
          <wp:positionV relativeFrom="margin">
            <wp:posOffset>8298815</wp:posOffset>
          </wp:positionV>
          <wp:extent cx="6942467" cy="1147313"/>
          <wp:effectExtent l="0" t="0" r="0" b="0"/>
          <wp:wrapNone/>
          <wp:docPr id="7" name="Image 5" descr="bas_page_avril 2016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as_page_avril 2016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2467" cy="1147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2BA" w:rsidRDefault="00BE22BA" w:rsidP="007E36E9">
      <w:pPr>
        <w:spacing w:after="0" w:line="240" w:lineRule="auto"/>
      </w:pPr>
      <w:r>
        <w:separator/>
      </w:r>
    </w:p>
  </w:footnote>
  <w:footnote w:type="continuationSeparator" w:id="0">
    <w:p w:rsidR="00BE22BA" w:rsidRDefault="00BE22BA" w:rsidP="007E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9C" w:rsidRDefault="00556D08" w:rsidP="00556D08">
    <w:pPr>
      <w:pStyle w:val="En-tte"/>
      <w:jc w:val="right"/>
    </w:pPr>
    <w:r>
      <w:rPr>
        <w:noProof/>
        <w:lang w:eastAsia="fr-FR"/>
      </w:rPr>
      <w:drawing>
        <wp:inline distT="0" distB="0" distL="0" distR="0">
          <wp:extent cx="1057275" cy="774685"/>
          <wp:effectExtent l="0" t="0" r="0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68E3CB.t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23974" t="22876" r="40146" b="28629"/>
                  <a:stretch/>
                </pic:blipFill>
                <pic:spPr bwMode="auto">
                  <a:xfrm>
                    <a:off x="0" y="0"/>
                    <a:ext cx="1072192" cy="785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 w:rsidR="0005079C"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-575945</wp:posOffset>
          </wp:positionH>
          <wp:positionV relativeFrom="margin">
            <wp:posOffset>-785495</wp:posOffset>
          </wp:positionV>
          <wp:extent cx="1581150" cy="781050"/>
          <wp:effectExtent l="0" t="0" r="0" b="0"/>
          <wp:wrapNone/>
          <wp:docPr id="2" name="Image 0" descr="logo_FEDEEH_base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_FEDEEH_baseli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612" t="29585" r="5785" b="27107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455D1"/>
    <w:multiLevelType w:val="hybridMultilevel"/>
    <w:tmpl w:val="F96079FC"/>
    <w:lvl w:ilvl="0" w:tplc="39DE684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42F59"/>
    <w:multiLevelType w:val="hybridMultilevel"/>
    <w:tmpl w:val="52E698F0"/>
    <w:lvl w:ilvl="0" w:tplc="FB660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2ED8"/>
    <w:multiLevelType w:val="multilevel"/>
    <w:tmpl w:val="317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B0A8C"/>
    <w:multiLevelType w:val="hybridMultilevel"/>
    <w:tmpl w:val="2B1660C8"/>
    <w:lvl w:ilvl="0" w:tplc="1C4CD556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A341D"/>
    <w:multiLevelType w:val="hybridMultilevel"/>
    <w:tmpl w:val="DAE89BB0"/>
    <w:lvl w:ilvl="0" w:tplc="FE6E4672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,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1664B"/>
    <w:multiLevelType w:val="hybridMultilevel"/>
    <w:tmpl w:val="F09885CC"/>
    <w:lvl w:ilvl="0" w:tplc="39DE684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B452D"/>
    <w:multiLevelType w:val="hybridMultilevel"/>
    <w:tmpl w:val="093CA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6C220E"/>
    <w:multiLevelType w:val="hybridMultilevel"/>
    <w:tmpl w:val="76B6C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1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74803"/>
    <w:rsid w:val="000057DA"/>
    <w:rsid w:val="000156D4"/>
    <w:rsid w:val="00040AD5"/>
    <w:rsid w:val="0005079C"/>
    <w:rsid w:val="000A634B"/>
    <w:rsid w:val="001A6623"/>
    <w:rsid w:val="00226140"/>
    <w:rsid w:val="00226DC0"/>
    <w:rsid w:val="00341C81"/>
    <w:rsid w:val="003D1C78"/>
    <w:rsid w:val="00414042"/>
    <w:rsid w:val="00435D0B"/>
    <w:rsid w:val="00465252"/>
    <w:rsid w:val="0046739B"/>
    <w:rsid w:val="00483ABE"/>
    <w:rsid w:val="00542184"/>
    <w:rsid w:val="00556D08"/>
    <w:rsid w:val="005B5429"/>
    <w:rsid w:val="00603930"/>
    <w:rsid w:val="00660006"/>
    <w:rsid w:val="00665DAC"/>
    <w:rsid w:val="006B2B8F"/>
    <w:rsid w:val="006F0AD5"/>
    <w:rsid w:val="007560E1"/>
    <w:rsid w:val="00795CFD"/>
    <w:rsid w:val="007A204A"/>
    <w:rsid w:val="007A30ED"/>
    <w:rsid w:val="007E36E9"/>
    <w:rsid w:val="00807133"/>
    <w:rsid w:val="008A2F63"/>
    <w:rsid w:val="008B5F27"/>
    <w:rsid w:val="009108D9"/>
    <w:rsid w:val="009B36CB"/>
    <w:rsid w:val="009F6094"/>
    <w:rsid w:val="009F60EE"/>
    <w:rsid w:val="00A0755C"/>
    <w:rsid w:val="00A6456A"/>
    <w:rsid w:val="00AC79C8"/>
    <w:rsid w:val="00B221FC"/>
    <w:rsid w:val="00B3417B"/>
    <w:rsid w:val="00B64618"/>
    <w:rsid w:val="00BA54CA"/>
    <w:rsid w:val="00BE22BA"/>
    <w:rsid w:val="00C32885"/>
    <w:rsid w:val="00C37523"/>
    <w:rsid w:val="00C44AB3"/>
    <w:rsid w:val="00C57941"/>
    <w:rsid w:val="00C617B1"/>
    <w:rsid w:val="00CE412E"/>
    <w:rsid w:val="00D0640B"/>
    <w:rsid w:val="00D74803"/>
    <w:rsid w:val="00D7751E"/>
    <w:rsid w:val="00D863A7"/>
    <w:rsid w:val="00D910AB"/>
    <w:rsid w:val="00DA7CD3"/>
    <w:rsid w:val="00DD0BCF"/>
    <w:rsid w:val="00DD2F84"/>
    <w:rsid w:val="00DE6637"/>
    <w:rsid w:val="00E10D11"/>
    <w:rsid w:val="00ED1554"/>
    <w:rsid w:val="00F2761E"/>
    <w:rsid w:val="00F641C1"/>
    <w:rsid w:val="00FE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connector" idref="#Connecteur droit avec flèch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37"/>
  </w:style>
  <w:style w:type="paragraph" w:styleId="Titre1">
    <w:name w:val="heading 1"/>
    <w:basedOn w:val="Sansinterligne"/>
    <w:next w:val="Normal"/>
    <w:link w:val="Titre1Car"/>
    <w:uiPriority w:val="9"/>
    <w:qFormat/>
    <w:rsid w:val="00DE6637"/>
    <w:pPr>
      <w:jc w:val="center"/>
      <w:outlineLvl w:val="0"/>
    </w:pPr>
    <w:rPr>
      <w:rFonts w:ascii="Century Gothic" w:hAnsi="Century Gothic"/>
      <w:b/>
      <w:color w:val="F08500"/>
      <w:sz w:val="28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rsid w:val="00DE6637"/>
    <w:pPr>
      <w:numPr>
        <w:numId w:val="3"/>
      </w:numPr>
      <w:jc w:val="both"/>
      <w:outlineLvl w:val="1"/>
    </w:pPr>
    <w:rPr>
      <w:rFonts w:ascii="Century Gothic" w:hAnsi="Century Gothic"/>
      <w:b/>
      <w:color w:val="4ABDED"/>
      <w:sz w:val="24"/>
    </w:rPr>
  </w:style>
  <w:style w:type="paragraph" w:styleId="Titre3">
    <w:name w:val="heading 3"/>
    <w:basedOn w:val="Sansinterligne"/>
    <w:next w:val="Normal"/>
    <w:link w:val="Titre3Car"/>
    <w:uiPriority w:val="9"/>
    <w:unhideWhenUsed/>
    <w:qFormat/>
    <w:rsid w:val="00DE6637"/>
    <w:pPr>
      <w:ind w:firstLine="360"/>
      <w:jc w:val="both"/>
      <w:outlineLvl w:val="2"/>
    </w:pPr>
    <w:rPr>
      <w:rFonts w:ascii="Century Gothic" w:hAnsi="Century Gothic"/>
      <w:b/>
      <w:i/>
      <w:color w:val="1A427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226140"/>
    <w:pPr>
      <w:spacing w:before="120" w:after="0"/>
    </w:pPr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E6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637"/>
  </w:style>
  <w:style w:type="paragraph" w:styleId="Pieddepage">
    <w:name w:val="footer"/>
    <w:basedOn w:val="Normal"/>
    <w:link w:val="PieddepageCar"/>
    <w:uiPriority w:val="99"/>
    <w:unhideWhenUsed/>
    <w:rsid w:val="00DE6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637"/>
  </w:style>
  <w:style w:type="character" w:styleId="Marquedecommentaire">
    <w:name w:val="annotation reference"/>
    <w:basedOn w:val="Policepardfaut"/>
    <w:uiPriority w:val="99"/>
    <w:semiHidden/>
    <w:unhideWhenUsed/>
    <w:rsid w:val="00DE66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66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663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66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663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63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E6637"/>
    <w:rPr>
      <w:rFonts w:ascii="Century Gothic" w:hAnsi="Century Gothic"/>
      <w:b/>
      <w:color w:val="F0850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DE6637"/>
    <w:rPr>
      <w:rFonts w:ascii="Century Gothic" w:hAnsi="Century Gothic"/>
      <w:b/>
      <w:color w:val="4ABDED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DE6637"/>
    <w:rPr>
      <w:rFonts w:ascii="Century Gothic" w:hAnsi="Century Gothic"/>
      <w:b/>
      <w:i/>
      <w:color w:val="1A427D"/>
    </w:rPr>
  </w:style>
  <w:style w:type="character" w:styleId="Lienhypertexte">
    <w:name w:val="Hyperlink"/>
    <w:basedOn w:val="Policepardfaut"/>
    <w:uiPriority w:val="99"/>
    <w:unhideWhenUsed/>
    <w:rsid w:val="00DE663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6D0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dicafe@fedeeh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lanie.duval@fedeeh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eh\AppData\Local\Temp\Chartage%20F&#201;D&#201;EH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599A-6482-4CB5-9CE0-43708809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Chartage FÉDÉEH.dotx</Template>
  <TotalTime>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L'ADAPT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fedeeh</dc:creator>
  <cp:lastModifiedBy>Maxime Vergès</cp:lastModifiedBy>
  <cp:revision>2</cp:revision>
  <cp:lastPrinted>2016-12-02T15:40:00Z</cp:lastPrinted>
  <dcterms:created xsi:type="dcterms:W3CDTF">2017-07-17T09:54:00Z</dcterms:created>
  <dcterms:modified xsi:type="dcterms:W3CDTF">2017-07-17T09:54:00Z</dcterms:modified>
</cp:coreProperties>
</file>